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709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A1BC1" w14:paraId="23C3795D" w14:textId="77777777" w:rsidTr="00D979DB">
        <w:trPr>
          <w:trHeight w:val="4410"/>
        </w:trPr>
        <w:tc>
          <w:tcPr>
            <w:tcW w:w="3600" w:type="dxa"/>
            <w:vAlign w:val="bottom"/>
          </w:tcPr>
          <w:p w14:paraId="09D3CAB9" w14:textId="2711B144" w:rsidR="001B2ABD" w:rsidRPr="00DA1BC1" w:rsidRDefault="00F53A96" w:rsidP="00D979DB">
            <w:pPr>
              <w:tabs>
                <w:tab w:val="left" w:pos="990"/>
              </w:tabs>
              <w:jc w:val="center"/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58240" behindDoc="0" locked="0" layoutInCell="1" allowOverlap="1" wp14:anchorId="7DBD7C03" wp14:editId="3F597260">
                  <wp:simplePos x="617220" y="1112520"/>
                  <wp:positionH relativeFrom="margin">
                    <wp:posOffset>133350</wp:posOffset>
                  </wp:positionH>
                  <wp:positionV relativeFrom="margin">
                    <wp:posOffset>118110</wp:posOffset>
                  </wp:positionV>
                  <wp:extent cx="1581150" cy="1999615"/>
                  <wp:effectExtent l="209550" t="209550" r="209550" b="210185"/>
                  <wp:wrapSquare wrapText="bothSides"/>
                  <wp:docPr id="136429867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15" t="31830" r="51085" b="47826"/>
                          <a:stretch/>
                        </pic:blipFill>
                        <pic:spPr bwMode="auto">
                          <a:xfrm>
                            <a:off x="0" y="0"/>
                            <a:ext cx="1581150" cy="199961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D14BF8D" w14:textId="77777777" w:rsidR="001B2ABD" w:rsidRPr="00DA1BC1" w:rsidRDefault="001B2ABD" w:rsidP="00D979D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97A5EBF" w14:textId="20094006" w:rsidR="001B2ABD" w:rsidRDefault="00F53A96" w:rsidP="00D979DB">
            <w:pPr>
              <w:pStyle w:val="Titel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abdikarim hassan</w:t>
            </w:r>
          </w:p>
          <w:p w14:paraId="67862C12" w14:textId="1757D814" w:rsidR="00E041AB" w:rsidRDefault="00E041AB" w:rsidP="00E041AB">
            <w:r>
              <w:t xml:space="preserve">Medewerker bij </w:t>
            </w:r>
            <w:proofErr w:type="spellStart"/>
            <w:r>
              <w:t>TotalEnergies</w:t>
            </w:r>
            <w:proofErr w:type="spellEnd"/>
            <w:r>
              <w:t xml:space="preserve"> en </w:t>
            </w:r>
            <w:proofErr w:type="spellStart"/>
            <w:r>
              <w:t>SportCity</w:t>
            </w:r>
            <w:proofErr w:type="spellEnd"/>
            <w:r>
              <w:t xml:space="preserve"> | MBO 4 student aan Horizon College Alkmaar</w:t>
            </w:r>
            <w:r w:rsidR="007230A6">
              <w:t xml:space="preserve"> (opleiding software Developer)</w:t>
            </w:r>
            <w:r>
              <w:t>, Noord-Holland, Nederland</w:t>
            </w:r>
          </w:p>
          <w:p w14:paraId="6C4081AC" w14:textId="77777777" w:rsidR="00BB6501" w:rsidRDefault="00BB6501" w:rsidP="00E041AB"/>
          <w:p w14:paraId="0C08E604" w14:textId="77777777" w:rsidR="00BB6501" w:rsidRDefault="00BB6501" w:rsidP="00BB6501">
            <w:pPr>
              <w:pStyle w:val="Kop2"/>
            </w:pPr>
            <w:r>
              <w:t>samenvatting</w:t>
            </w:r>
          </w:p>
          <w:p w14:paraId="53011C23" w14:textId="63C1288A" w:rsidR="00F32A94" w:rsidRDefault="00F32A94" w:rsidP="00F32A94">
            <w:pPr>
              <w:pStyle w:val="Geenafstand"/>
              <w:spacing w:line="216" w:lineRule="auto"/>
              <w:rPr>
                <w:lang w:bidi="nl-NL"/>
              </w:rPr>
            </w:pPr>
            <w:r>
              <w:rPr>
                <w:lang w:bidi="nl-NL"/>
              </w:rPr>
              <w:t>Mijn naam is Abdikarim</w:t>
            </w:r>
            <w:r w:rsidR="0099289D">
              <w:rPr>
                <w:lang w:bidi="nl-NL"/>
              </w:rPr>
              <w:t xml:space="preserve"> </w:t>
            </w:r>
            <w:r>
              <w:rPr>
                <w:lang w:bidi="nl-NL"/>
              </w:rPr>
              <w:t xml:space="preserve">Hassan, ik ben 20 jaar oud en ik zit nu </w:t>
            </w:r>
            <w:r w:rsidR="007230A6">
              <w:rPr>
                <w:lang w:bidi="nl-NL"/>
              </w:rPr>
              <w:t>in</w:t>
            </w:r>
            <w:r>
              <w:rPr>
                <w:lang w:bidi="nl-NL"/>
              </w:rPr>
              <w:t xml:space="preserve"> mijn eerste jaar van mijn opleiding (niveau 4 software developer).</w:t>
            </w:r>
          </w:p>
          <w:p w14:paraId="6CA15D0E" w14:textId="77777777" w:rsidR="00F32A94" w:rsidRDefault="00F32A94" w:rsidP="00F32A94">
            <w:pPr>
              <w:pStyle w:val="Geenafstand"/>
              <w:spacing w:line="216" w:lineRule="auto"/>
              <w:rPr>
                <w:lang w:bidi="nl-NL"/>
              </w:rPr>
            </w:pPr>
          </w:p>
          <w:p w14:paraId="057BC2F9" w14:textId="2DE53DE3" w:rsidR="00F32A94" w:rsidRDefault="00F32A94" w:rsidP="00F32A94">
            <w:pPr>
              <w:pStyle w:val="Geenafstand"/>
              <w:spacing w:line="216" w:lineRule="auto"/>
              <w:rPr>
                <w:lang w:bidi="nl-NL"/>
              </w:rPr>
            </w:pPr>
            <w:r>
              <w:rPr>
                <w:lang w:bidi="nl-NL"/>
              </w:rPr>
              <w:t xml:space="preserve">Ik heb al wat ervaring </w:t>
            </w:r>
            <w:r w:rsidR="0099289D">
              <w:rPr>
                <w:lang w:bidi="nl-NL"/>
              </w:rPr>
              <w:t>met</w:t>
            </w:r>
            <w:r>
              <w:rPr>
                <w:lang w:bidi="nl-NL"/>
              </w:rPr>
              <w:t xml:space="preserve"> HTML, CSS en PHP </w:t>
            </w:r>
            <w:r w:rsidR="0099289D">
              <w:rPr>
                <w:lang w:bidi="nl-NL"/>
              </w:rPr>
              <w:t xml:space="preserve">op gedaan tijdens mijn studie </w:t>
            </w:r>
            <w:r>
              <w:rPr>
                <w:lang w:bidi="nl-NL"/>
              </w:rPr>
              <w:t>en wil</w:t>
            </w:r>
            <w:r w:rsidR="0099289D">
              <w:rPr>
                <w:lang w:bidi="nl-NL"/>
              </w:rPr>
              <w:t xml:space="preserve"> mijn kennis nog verder verdiepen en ontwikkelen,</w:t>
            </w:r>
          </w:p>
          <w:p w14:paraId="77F378AF" w14:textId="77777777" w:rsidR="00F32A94" w:rsidRDefault="00F32A94" w:rsidP="00F32A94">
            <w:pPr>
              <w:pStyle w:val="Geenafstand"/>
              <w:spacing w:line="216" w:lineRule="auto"/>
              <w:rPr>
                <w:lang w:bidi="nl-NL"/>
              </w:rPr>
            </w:pPr>
          </w:p>
          <w:p w14:paraId="5269D48C" w14:textId="4EF3385B" w:rsidR="00F32A94" w:rsidRPr="00DA1BC1" w:rsidRDefault="00F32A94" w:rsidP="00F32A94">
            <w:r>
              <w:rPr>
                <w:lang w:bidi="nl-NL"/>
              </w:rPr>
              <w:t>Ik ga na mijn opleiding werk zoeken d</w:t>
            </w:r>
            <w:r w:rsidR="00183E84">
              <w:rPr>
                <w:lang w:bidi="nl-NL"/>
              </w:rPr>
              <w:t>at</w:t>
            </w:r>
            <w:r>
              <w:rPr>
                <w:lang w:bidi="nl-NL"/>
              </w:rPr>
              <w:t xml:space="preserve"> te maken he</w:t>
            </w:r>
            <w:r w:rsidR="00183E84">
              <w:rPr>
                <w:lang w:bidi="nl-NL"/>
              </w:rPr>
              <w:t>eft</w:t>
            </w:r>
            <w:r>
              <w:rPr>
                <w:lang w:bidi="nl-NL"/>
              </w:rPr>
              <w:t xml:space="preserve"> met de digitale wereld zoals: game-development of IT-programmeur. </w:t>
            </w:r>
            <w:r w:rsidR="00183E84">
              <w:rPr>
                <w:lang w:bidi="nl-NL"/>
              </w:rPr>
              <w:t>daar</w:t>
            </w:r>
            <w:r>
              <w:rPr>
                <w:lang w:bidi="nl-NL"/>
              </w:rPr>
              <w:t xml:space="preserve"> naast heb ik wat ervaring opgebouwd bijvoorbeeld</w:t>
            </w:r>
            <w:r w:rsidR="00183E84">
              <w:rPr>
                <w:lang w:bidi="nl-NL"/>
              </w:rPr>
              <w:t xml:space="preserve"> met</w:t>
            </w:r>
            <w:r>
              <w:rPr>
                <w:lang w:bidi="nl-NL"/>
              </w:rPr>
              <w:t>: service-gericht</w:t>
            </w:r>
            <w:r w:rsidR="00183E84">
              <w:rPr>
                <w:lang w:bidi="nl-NL"/>
              </w:rPr>
              <w:t>e</w:t>
            </w:r>
            <w:r>
              <w:rPr>
                <w:lang w:bidi="nl-NL"/>
              </w:rPr>
              <w:t xml:space="preserve"> taken, klantvriendelijkheid, samenwerking en ook zelfstandigheid, maar ik sta altijd klaar voor een nieuwe uitdaging en mogelijkheden voor groei.</w:t>
            </w:r>
          </w:p>
          <w:sdt>
            <w:sdtPr>
              <w:id w:val="1076325490"/>
              <w:placeholder>
                <w:docPart w:val="E23B9527EF5444BBACC7B9037FD9A66B"/>
              </w:placeholder>
              <w:temporary/>
              <w:showingPlcHdr/>
              <w15:appearance w15:val="hidden"/>
            </w:sdtPr>
            <w:sdtEndPr/>
            <w:sdtContent>
              <w:p w14:paraId="410BEC2E" w14:textId="77777777" w:rsidR="00F32A94" w:rsidRPr="00DA1BC1" w:rsidRDefault="00F32A94" w:rsidP="00F32A94">
                <w:pPr>
                  <w:pStyle w:val="Kop3"/>
                </w:pPr>
                <w:r w:rsidRPr="00DA1BC1">
                  <w:rPr>
                    <w:lang w:bidi="nl-NL"/>
                  </w:rPr>
                  <w:t>Contact</w:t>
                </w:r>
              </w:p>
            </w:sdtContent>
          </w:sdt>
          <w:p w14:paraId="40053B5F" w14:textId="186FC598" w:rsidR="00BB6501" w:rsidRPr="00BB6501" w:rsidRDefault="00BB6501" w:rsidP="00BB6501"/>
        </w:tc>
      </w:tr>
      <w:tr w:rsidR="001B2ABD" w:rsidRPr="00DA1BC1" w14:paraId="19B725B1" w14:textId="77777777" w:rsidTr="00D979DB">
        <w:tc>
          <w:tcPr>
            <w:tcW w:w="3600" w:type="dxa"/>
          </w:tcPr>
          <w:p w14:paraId="1D13B410" w14:textId="084817E2" w:rsidR="001B2ABD" w:rsidRPr="00DA1BC1" w:rsidRDefault="001B2ABD" w:rsidP="00D979DB">
            <w:pPr>
              <w:pStyle w:val="Kop3"/>
            </w:pPr>
          </w:p>
          <w:sdt>
            <w:sdtPr>
              <w:id w:val="-1954003311"/>
              <w:placeholder>
                <w:docPart w:val="4A74599788B44284BE483E920F48F5E5"/>
              </w:placeholder>
              <w:temporary/>
              <w:showingPlcHdr/>
              <w15:appearance w15:val="hidden"/>
            </w:sdtPr>
            <w:sdtEndPr/>
            <w:sdtContent>
              <w:p w14:paraId="4C8EB04B" w14:textId="77777777" w:rsidR="00036450" w:rsidRPr="00DA1BC1" w:rsidRDefault="00CB0055" w:rsidP="00D979DB">
                <w:pPr>
                  <w:pStyle w:val="Kop3"/>
                </w:pPr>
                <w:r w:rsidRPr="00DA1BC1">
                  <w:rPr>
                    <w:lang w:bidi="nl-NL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35108DC1F644EF7BDE79B70D54D554E"/>
              </w:placeholder>
              <w:temporary/>
              <w:showingPlcHdr/>
              <w15:appearance w15:val="hidden"/>
            </w:sdtPr>
            <w:sdtEndPr/>
            <w:sdtContent>
              <w:p w14:paraId="190E1553" w14:textId="77777777" w:rsidR="004D3011" w:rsidRPr="00DA1BC1" w:rsidRDefault="004D3011" w:rsidP="00D979DB">
                <w:r w:rsidRPr="00DA1BC1">
                  <w:rPr>
                    <w:lang w:bidi="nl-NL"/>
                  </w:rPr>
                  <w:t>TELEFOON:</w:t>
                </w:r>
              </w:p>
            </w:sdtContent>
          </w:sdt>
          <w:p w14:paraId="4C54D017" w14:textId="77ED74E3" w:rsidR="004D3011" w:rsidRPr="00DA1BC1" w:rsidRDefault="00F53A96" w:rsidP="00D979DB">
            <w:r>
              <w:rPr>
                <w:lang w:bidi="nl-NL"/>
              </w:rPr>
              <w:t>*0687131479</w:t>
            </w:r>
          </w:p>
          <w:p w14:paraId="7F6C1455" w14:textId="77777777" w:rsidR="004D3011" w:rsidRPr="00DA1BC1" w:rsidRDefault="004D3011" w:rsidP="00D979DB"/>
          <w:sdt>
            <w:sdtPr>
              <w:id w:val="-240260293"/>
              <w:placeholder>
                <w:docPart w:val="466BD37B820A4F2F8E4EA555AA5FFBAE"/>
              </w:placeholder>
              <w:temporary/>
              <w:showingPlcHdr/>
              <w15:appearance w15:val="hidden"/>
            </w:sdtPr>
            <w:sdtEndPr/>
            <w:sdtContent>
              <w:p w14:paraId="70550A85" w14:textId="77777777" w:rsidR="004D3011" w:rsidRPr="00DA1BC1" w:rsidRDefault="004D3011" w:rsidP="00D979DB">
                <w:r w:rsidRPr="00DA1BC1">
                  <w:rPr>
                    <w:lang w:bidi="nl-NL"/>
                  </w:rPr>
                  <w:t>E-MAIL:</w:t>
                </w:r>
              </w:p>
            </w:sdtContent>
          </w:sdt>
          <w:p w14:paraId="09818416" w14:textId="533E63CE" w:rsidR="00036450" w:rsidRDefault="00CD4945" w:rsidP="00D979DB">
            <w:pPr>
              <w:rPr>
                <w:lang w:bidi="nl-NL"/>
              </w:rPr>
            </w:pPr>
            <w:hyperlink r:id="rId11" w:history="1">
              <w:r w:rsidR="001E7F47" w:rsidRPr="00DC4B93">
                <w:rPr>
                  <w:rStyle w:val="Hyperlink"/>
                  <w:lang w:bidi="nl-NL"/>
                </w:rPr>
                <w:t>Abdika15@hotmail.com</w:t>
              </w:r>
            </w:hyperlink>
          </w:p>
          <w:p w14:paraId="1CA03044" w14:textId="77777777" w:rsidR="001E7F47" w:rsidRDefault="001E7F47" w:rsidP="00D979DB">
            <w:pPr>
              <w:rPr>
                <w:lang w:bidi="nl-NL"/>
              </w:rPr>
            </w:pPr>
          </w:p>
          <w:p w14:paraId="65117224" w14:textId="2A88D473" w:rsidR="001E7F47" w:rsidRDefault="001E7F47" w:rsidP="00D979DB">
            <w:pPr>
              <w:rPr>
                <w:lang w:bidi="nl-NL"/>
              </w:rPr>
            </w:pPr>
            <w:proofErr w:type="spellStart"/>
            <w:r>
              <w:rPr>
                <w:lang w:bidi="nl-NL"/>
              </w:rPr>
              <w:t>Adress</w:t>
            </w:r>
            <w:proofErr w:type="spellEnd"/>
            <w:r>
              <w:rPr>
                <w:lang w:bidi="nl-NL"/>
              </w:rPr>
              <w:t>:</w:t>
            </w:r>
          </w:p>
          <w:p w14:paraId="7EAA5C07" w14:textId="3B7F4D8B" w:rsidR="001E7F47" w:rsidRPr="00DA1BC1" w:rsidRDefault="001E7F47" w:rsidP="00D979DB">
            <w:pPr>
              <w:rPr>
                <w:rStyle w:val="Hyperlink"/>
              </w:rPr>
            </w:pPr>
            <w:r>
              <w:rPr>
                <w:lang w:bidi="nl-NL"/>
              </w:rPr>
              <w:t xml:space="preserve">Melis </w:t>
            </w:r>
            <w:r w:rsidR="0035486C">
              <w:rPr>
                <w:lang w:bidi="nl-NL"/>
              </w:rPr>
              <w:t>S</w:t>
            </w:r>
            <w:r>
              <w:rPr>
                <w:lang w:bidi="nl-NL"/>
              </w:rPr>
              <w:t>tokelaan 203</w:t>
            </w:r>
          </w:p>
          <w:p w14:paraId="48B4E588" w14:textId="77777777" w:rsidR="004D3011" w:rsidRPr="00DA1BC1" w:rsidRDefault="006C1D9D" w:rsidP="00D979DB">
            <w:pPr>
              <w:pStyle w:val="Kop3"/>
            </w:pPr>
            <w:r w:rsidRPr="00DA1BC1">
              <w:rPr>
                <w:lang w:bidi="nl-NL"/>
              </w:rPr>
              <w:t>activiteiten en interesses</w:t>
            </w:r>
          </w:p>
          <w:p w14:paraId="069C3A6C" w14:textId="0C855218" w:rsidR="006C1D9D" w:rsidRDefault="00F53A96" w:rsidP="00D979DB">
            <w:pPr>
              <w:pStyle w:val="Lijstalinea"/>
              <w:numPr>
                <w:ilvl w:val="0"/>
                <w:numId w:val="3"/>
              </w:numPr>
              <w:rPr>
                <w:lang w:bidi="nl-NL"/>
              </w:rPr>
            </w:pPr>
            <w:r>
              <w:rPr>
                <w:lang w:bidi="nl-NL"/>
              </w:rPr>
              <w:t>Gym</w:t>
            </w:r>
          </w:p>
          <w:p w14:paraId="5A556517" w14:textId="31213F1A" w:rsidR="00F53A96" w:rsidRDefault="00F53A96" w:rsidP="00D979DB">
            <w:pPr>
              <w:pStyle w:val="Lijstalinea"/>
              <w:numPr>
                <w:ilvl w:val="0"/>
                <w:numId w:val="3"/>
              </w:numPr>
              <w:rPr>
                <w:lang w:bidi="nl-NL"/>
              </w:rPr>
            </w:pPr>
            <w:r>
              <w:rPr>
                <w:lang w:bidi="nl-NL"/>
              </w:rPr>
              <w:t>Gamen</w:t>
            </w:r>
          </w:p>
          <w:p w14:paraId="15D7D2B7" w14:textId="008D53E9" w:rsidR="00F53A96" w:rsidRDefault="00F53A96" w:rsidP="00D979DB">
            <w:pPr>
              <w:pStyle w:val="Lijstalinea"/>
              <w:numPr>
                <w:ilvl w:val="0"/>
                <w:numId w:val="3"/>
              </w:numPr>
              <w:rPr>
                <w:lang w:bidi="nl-NL"/>
              </w:rPr>
            </w:pPr>
            <w:r>
              <w:rPr>
                <w:lang w:bidi="nl-NL"/>
              </w:rPr>
              <w:t>Joggen</w:t>
            </w:r>
          </w:p>
          <w:p w14:paraId="11A2060B" w14:textId="77777777" w:rsidR="00F53A96" w:rsidRDefault="00C8279E" w:rsidP="00D979DB">
            <w:pPr>
              <w:pStyle w:val="Lijstalinea"/>
              <w:numPr>
                <w:ilvl w:val="0"/>
                <w:numId w:val="3"/>
              </w:numPr>
            </w:pPr>
            <w:r>
              <w:rPr>
                <w:lang w:bidi="nl-NL"/>
              </w:rPr>
              <w:t>Voetbal</w:t>
            </w:r>
          </w:p>
          <w:p w14:paraId="01A932EB" w14:textId="452F1AEC" w:rsidR="00D979DB" w:rsidRDefault="00D979DB" w:rsidP="00D979DB">
            <w:pPr>
              <w:pStyle w:val="Lijstalinea"/>
            </w:pPr>
          </w:p>
          <w:p w14:paraId="4631F2DB" w14:textId="69872BD3" w:rsidR="00D979DB" w:rsidRDefault="00D979DB" w:rsidP="00D979DB">
            <w:pPr>
              <w:pStyle w:val="Kop2"/>
            </w:pPr>
            <w:r>
              <w:t>BELANGRIJKE VAARDIGHEDEN EN KENMERKEN</w:t>
            </w:r>
          </w:p>
          <w:p w14:paraId="053E8C7C" w14:textId="517009AD" w:rsidR="00D979DB" w:rsidRDefault="00D979DB" w:rsidP="00D979DB">
            <w:pPr>
              <w:pStyle w:val="Lijstalinea"/>
              <w:numPr>
                <w:ilvl w:val="0"/>
                <w:numId w:val="8"/>
              </w:numPr>
            </w:pPr>
            <w:r>
              <w:t>Samenwerken</w:t>
            </w:r>
          </w:p>
          <w:p w14:paraId="4BA02B1E" w14:textId="676BBCF9" w:rsidR="00D979DB" w:rsidRDefault="00D979DB" w:rsidP="00D979DB">
            <w:pPr>
              <w:pStyle w:val="Lijstalinea"/>
              <w:numPr>
                <w:ilvl w:val="0"/>
                <w:numId w:val="8"/>
              </w:numPr>
            </w:pPr>
            <w:r>
              <w:t>Zelfstandigheid</w:t>
            </w:r>
          </w:p>
          <w:p w14:paraId="5AA2EEF8" w14:textId="39F4F88B" w:rsidR="00D979DB" w:rsidRDefault="00D979DB" w:rsidP="00D979DB">
            <w:pPr>
              <w:pStyle w:val="Lijstalinea"/>
              <w:numPr>
                <w:ilvl w:val="0"/>
                <w:numId w:val="6"/>
              </w:numPr>
            </w:pPr>
            <w:r>
              <w:t xml:space="preserve">Initiatief nemen </w:t>
            </w:r>
          </w:p>
          <w:p w14:paraId="7877D220" w14:textId="77777777" w:rsidR="00D979DB" w:rsidRDefault="00D979DB" w:rsidP="00D979DB">
            <w:pPr>
              <w:pStyle w:val="Lijstalinea"/>
              <w:numPr>
                <w:ilvl w:val="0"/>
                <w:numId w:val="6"/>
              </w:numPr>
            </w:pPr>
            <w:r>
              <w:t>Creatief denkwijzen</w:t>
            </w:r>
          </w:p>
          <w:p w14:paraId="2F95AAC0" w14:textId="555CCC7F" w:rsidR="00D979DB" w:rsidRDefault="00F47158" w:rsidP="00D979DB">
            <w:pPr>
              <w:pStyle w:val="Lijstalinea"/>
              <w:numPr>
                <w:ilvl w:val="0"/>
                <w:numId w:val="6"/>
              </w:numPr>
            </w:pPr>
            <w:r>
              <w:t>K</w:t>
            </w:r>
            <w:r w:rsidR="00D979DB">
              <w:t>lantvriendelijkheid</w:t>
            </w:r>
          </w:p>
          <w:p w14:paraId="4698FD44" w14:textId="77777777" w:rsidR="00F47158" w:rsidRDefault="00F47158" w:rsidP="00D979DB">
            <w:pPr>
              <w:pStyle w:val="Lijstalinea"/>
              <w:numPr>
                <w:ilvl w:val="0"/>
                <w:numId w:val="6"/>
              </w:numPr>
            </w:pPr>
            <w:r>
              <w:t>PHP</w:t>
            </w:r>
          </w:p>
          <w:p w14:paraId="0E382C36" w14:textId="77777777" w:rsidR="00F47158" w:rsidRDefault="00F47158" w:rsidP="00D979DB">
            <w:pPr>
              <w:pStyle w:val="Lijstalinea"/>
              <w:numPr>
                <w:ilvl w:val="0"/>
                <w:numId w:val="6"/>
              </w:numPr>
            </w:pPr>
            <w:r>
              <w:t>CSS</w:t>
            </w:r>
          </w:p>
          <w:p w14:paraId="12868A8E" w14:textId="0A587980" w:rsidR="00F47158" w:rsidRPr="00DA1BC1" w:rsidRDefault="00F47158" w:rsidP="00F47158">
            <w:pPr>
              <w:pStyle w:val="Lijstalinea"/>
              <w:numPr>
                <w:ilvl w:val="0"/>
                <w:numId w:val="6"/>
              </w:numPr>
            </w:pPr>
            <w:r>
              <w:t>HTML</w:t>
            </w:r>
          </w:p>
        </w:tc>
        <w:tc>
          <w:tcPr>
            <w:tcW w:w="720" w:type="dxa"/>
          </w:tcPr>
          <w:p w14:paraId="4E7E2CA5" w14:textId="77777777" w:rsidR="001B2ABD" w:rsidRPr="00DA1BC1" w:rsidRDefault="001B2ABD" w:rsidP="00D979D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EAAAEC896DB0470EB229E82BEBA78BD8"/>
              </w:placeholder>
              <w:temporary/>
              <w15:appearance w15:val="hidden"/>
            </w:sdtPr>
            <w:sdtEndPr/>
            <w:sdtContent>
              <w:p w14:paraId="5983A595" w14:textId="77777777" w:rsidR="00036450" w:rsidRPr="00DA1BC1" w:rsidRDefault="00036450" w:rsidP="00D979DB">
                <w:pPr>
                  <w:pStyle w:val="Kop2"/>
                </w:pPr>
                <w:r w:rsidRPr="00DA1BC1">
                  <w:rPr>
                    <w:lang w:bidi="nl-NL"/>
                  </w:rPr>
                  <w:t>WERKERVARING</w:t>
                </w:r>
              </w:p>
            </w:sdtContent>
          </w:sdt>
          <w:p w14:paraId="71F8BB30" w14:textId="77777777" w:rsidR="00BC0DE6" w:rsidRDefault="009D5BB1" w:rsidP="00D979DB">
            <w:pPr>
              <w:rPr>
                <w:b/>
                <w:lang w:bidi="nl-NL"/>
              </w:rPr>
            </w:pPr>
            <w:proofErr w:type="spellStart"/>
            <w:r w:rsidRPr="009D5BB1">
              <w:rPr>
                <w:b/>
                <w:lang w:bidi="nl-NL"/>
              </w:rPr>
              <w:t>TotalEnergies</w:t>
            </w:r>
            <w:proofErr w:type="spellEnd"/>
            <w:r w:rsidRPr="009D5BB1">
              <w:rPr>
                <w:b/>
                <w:lang w:bidi="nl-NL"/>
              </w:rPr>
              <w:t xml:space="preserve"> Medewerker </w:t>
            </w:r>
          </w:p>
          <w:p w14:paraId="1361F6E8" w14:textId="325E97F7" w:rsidR="00BC0DE6" w:rsidRDefault="009D5BB1" w:rsidP="00D979DB">
            <w:pPr>
              <w:rPr>
                <w:b/>
                <w:lang w:bidi="nl-NL"/>
              </w:rPr>
            </w:pPr>
            <w:r w:rsidRPr="009D5BB1">
              <w:rPr>
                <w:b/>
                <w:lang w:bidi="nl-NL"/>
              </w:rPr>
              <w:t xml:space="preserve">oktober 2023 - Present (6 maanden) </w:t>
            </w:r>
          </w:p>
          <w:p w14:paraId="3CCD0184" w14:textId="2B567AB4" w:rsidR="009D5BB1" w:rsidRDefault="009D5BB1" w:rsidP="00D979DB">
            <w:pPr>
              <w:rPr>
                <w:b/>
                <w:lang w:bidi="nl-NL"/>
              </w:rPr>
            </w:pPr>
            <w:r w:rsidRPr="009D5BB1">
              <w:rPr>
                <w:b/>
                <w:lang w:bidi="nl-NL"/>
              </w:rPr>
              <w:t xml:space="preserve">Alkmaar, </w:t>
            </w:r>
            <w:r w:rsidR="00C758CD">
              <w:rPr>
                <w:b/>
                <w:lang w:bidi="nl-NL"/>
              </w:rPr>
              <w:t>H</w:t>
            </w:r>
            <w:r w:rsidRPr="009D5BB1">
              <w:rPr>
                <w:b/>
                <w:lang w:bidi="nl-NL"/>
              </w:rPr>
              <w:t xml:space="preserve">uiswaard </w:t>
            </w:r>
            <w:r w:rsidR="005701E9">
              <w:rPr>
                <w:b/>
                <w:lang w:bidi="nl-NL"/>
              </w:rPr>
              <w:t>7</w:t>
            </w:r>
          </w:p>
          <w:p w14:paraId="1EC2C38A" w14:textId="50C0D188" w:rsidR="00FD024B" w:rsidRDefault="00FD024B" w:rsidP="00D979DB">
            <w:r>
              <w:t xml:space="preserve">in Total-Energie werk je alleen in een tankstation dus ben je verantwoordelijk voor alles en je moet zelf initiatief nemen over wat je moet doen, </w:t>
            </w:r>
          </w:p>
          <w:p w14:paraId="02599792" w14:textId="77777777" w:rsidR="00A727DE" w:rsidRDefault="00A727DE" w:rsidP="00D979DB"/>
          <w:p w14:paraId="27ECFF16" w14:textId="2C46F129" w:rsidR="004D3011" w:rsidRDefault="00A727DE" w:rsidP="00D979DB">
            <w:r>
              <w:t>J</w:t>
            </w:r>
            <w:r w:rsidR="00FD024B">
              <w:t xml:space="preserve">e bent ook verantwoordelijk </w:t>
            </w:r>
            <w:r>
              <w:t>voor</w:t>
            </w:r>
            <w:r w:rsidR="00FD024B">
              <w:t xml:space="preserve"> het </w:t>
            </w:r>
            <w:r>
              <w:t>openen</w:t>
            </w:r>
            <w:r w:rsidR="00FD024B">
              <w:t xml:space="preserve"> of afsluiten van het tankstation</w:t>
            </w:r>
            <w:r w:rsidR="00232C42">
              <w:t>.</w:t>
            </w:r>
            <w:r w:rsidR="00FD024B">
              <w:t xml:space="preserve"> </w:t>
            </w:r>
            <w:r w:rsidR="00232C42">
              <w:t>Andere</w:t>
            </w:r>
            <w:r w:rsidR="00FD024B">
              <w:t xml:space="preserve"> taken </w:t>
            </w:r>
            <w:r w:rsidR="00232C42">
              <w:t>zijn</w:t>
            </w:r>
            <w:r w:rsidR="00FD024B">
              <w:t xml:space="preserve">: schoonmaak, vakkenvullen en klanten helpen, maar je </w:t>
            </w:r>
            <w:r w:rsidR="00232C42">
              <w:t xml:space="preserve">moet </w:t>
            </w:r>
            <w:r w:rsidR="00FD024B">
              <w:t>ook denk</w:t>
            </w:r>
            <w:r w:rsidR="00232C42">
              <w:t>en</w:t>
            </w:r>
            <w:r w:rsidR="00FD024B">
              <w:t xml:space="preserve"> aan </w:t>
            </w:r>
            <w:r w:rsidR="00232C42">
              <w:t xml:space="preserve">de </w:t>
            </w:r>
            <w:r w:rsidR="00FD024B">
              <w:t>veiligheid van je zelf en van de klanten</w:t>
            </w:r>
            <w:r w:rsidR="00673B0F">
              <w:t>. I</w:t>
            </w:r>
            <w:r w:rsidR="00FD024B">
              <w:t>k vind dit een leuk</w:t>
            </w:r>
            <w:r w:rsidR="00673B0F">
              <w:t>e</w:t>
            </w:r>
            <w:r w:rsidR="00FD024B">
              <w:t xml:space="preserve"> uitdaging want het zorg</w:t>
            </w:r>
            <w:r w:rsidR="00673B0F">
              <w:t>t</w:t>
            </w:r>
            <w:r w:rsidR="00FD024B">
              <w:t xml:space="preserve"> ervoor dat ik veel zelf doe en ook veel oefen om met druk te werken</w:t>
            </w:r>
            <w:r w:rsidR="00673B0F">
              <w:t>.</w:t>
            </w:r>
            <w:r w:rsidR="00FD024B" w:rsidRPr="00DA1BC1">
              <w:t xml:space="preserve"> </w:t>
            </w:r>
          </w:p>
          <w:p w14:paraId="349E56EE" w14:textId="77777777" w:rsidR="00FD024B" w:rsidRPr="00DA1BC1" w:rsidRDefault="00FD024B" w:rsidP="00D979DB"/>
          <w:p w14:paraId="0EDCBAAF" w14:textId="77777777" w:rsidR="00E76BF8" w:rsidRDefault="00E76BF8" w:rsidP="00D979DB">
            <w:pPr>
              <w:spacing w:line="216" w:lineRule="auto"/>
              <w:rPr>
                <w:b/>
                <w:lang w:bidi="nl-NL"/>
              </w:rPr>
            </w:pPr>
            <w:proofErr w:type="spellStart"/>
            <w:r w:rsidRPr="00E76BF8">
              <w:rPr>
                <w:b/>
                <w:lang w:bidi="nl-NL"/>
              </w:rPr>
              <w:t>SportCity</w:t>
            </w:r>
            <w:proofErr w:type="spellEnd"/>
            <w:r w:rsidRPr="00E76BF8">
              <w:rPr>
                <w:b/>
                <w:lang w:bidi="nl-NL"/>
              </w:rPr>
              <w:t xml:space="preserve"> Servicemedewerker</w:t>
            </w:r>
          </w:p>
          <w:p w14:paraId="243D9BB3" w14:textId="6A8AF63F" w:rsidR="00E76BF8" w:rsidRDefault="00E76BF8" w:rsidP="00D979DB">
            <w:pPr>
              <w:spacing w:line="216" w:lineRule="auto"/>
              <w:rPr>
                <w:b/>
                <w:lang w:bidi="nl-NL"/>
              </w:rPr>
            </w:pPr>
            <w:r w:rsidRPr="00E76BF8">
              <w:rPr>
                <w:b/>
                <w:lang w:bidi="nl-NL"/>
              </w:rPr>
              <w:t xml:space="preserve">november 2020 - Present (3 jaar 5 maanden) </w:t>
            </w:r>
          </w:p>
          <w:p w14:paraId="173C7372" w14:textId="7D2263AA" w:rsidR="00E76BF8" w:rsidRDefault="003975EF" w:rsidP="00D979DB">
            <w:pPr>
              <w:spacing w:line="216" w:lineRule="auto"/>
              <w:rPr>
                <w:b/>
                <w:lang w:bidi="nl-NL"/>
              </w:rPr>
            </w:pPr>
            <w:r>
              <w:rPr>
                <w:b/>
                <w:lang w:bidi="nl-NL"/>
              </w:rPr>
              <w:t>V</w:t>
            </w:r>
            <w:r w:rsidR="00E76BF8" w:rsidRPr="00E76BF8">
              <w:rPr>
                <w:b/>
                <w:lang w:bidi="nl-NL"/>
              </w:rPr>
              <w:t>ondelstraat 9</w:t>
            </w:r>
            <w:r w:rsidR="005701E9">
              <w:rPr>
                <w:b/>
                <w:lang w:bidi="nl-NL"/>
              </w:rPr>
              <w:t>, Alkmaar</w:t>
            </w:r>
          </w:p>
          <w:p w14:paraId="7F49B542" w14:textId="61F15203" w:rsidR="0068239A" w:rsidRDefault="007D3A2E" w:rsidP="00D979DB">
            <w:pPr>
              <w:spacing w:line="216" w:lineRule="auto"/>
            </w:pPr>
            <w:r>
              <w:t xml:space="preserve">Ik </w:t>
            </w:r>
            <w:r w:rsidR="003975EF">
              <w:t>heb daar</w:t>
            </w:r>
            <w:r>
              <w:t xml:space="preserve"> 2 jaar</w:t>
            </w:r>
            <w:r w:rsidR="003975EF">
              <w:t xml:space="preserve"> stage gelopen</w:t>
            </w:r>
            <w:r>
              <w:t xml:space="preserve"> en </w:t>
            </w:r>
            <w:r w:rsidR="003975EF">
              <w:t>heb daar 0 uren contract</w:t>
            </w:r>
            <w:r w:rsidR="009E20AC">
              <w:t xml:space="preserve"> gekregen </w:t>
            </w:r>
          </w:p>
          <w:p w14:paraId="23287361" w14:textId="77777777" w:rsidR="004239EB" w:rsidRDefault="004239EB" w:rsidP="00D979DB">
            <w:pPr>
              <w:spacing w:line="216" w:lineRule="auto"/>
            </w:pPr>
          </w:p>
          <w:p w14:paraId="2F1C8F2C" w14:textId="77777777" w:rsidR="004239EB" w:rsidRDefault="004239EB" w:rsidP="00D979DB">
            <w:pPr>
              <w:spacing w:line="216" w:lineRule="auto"/>
              <w:rPr>
                <w:b/>
                <w:bCs/>
              </w:rPr>
            </w:pPr>
            <w:r w:rsidRPr="004239EB">
              <w:rPr>
                <w:b/>
                <w:bCs/>
              </w:rPr>
              <w:t>Albert Heijn Vakkenvuller</w:t>
            </w:r>
          </w:p>
          <w:p w14:paraId="2CBA3340" w14:textId="77777777" w:rsidR="004239EB" w:rsidRDefault="004239EB" w:rsidP="00D979DB">
            <w:pPr>
              <w:spacing w:line="216" w:lineRule="auto"/>
              <w:rPr>
                <w:b/>
                <w:bCs/>
              </w:rPr>
            </w:pPr>
            <w:r w:rsidRPr="004239EB">
              <w:rPr>
                <w:b/>
                <w:bCs/>
              </w:rPr>
              <w:t xml:space="preserve">mei 2022 - augustus 2023 (1 jaar 4 maanden) </w:t>
            </w:r>
          </w:p>
          <w:p w14:paraId="2B16232C" w14:textId="27A5D006" w:rsidR="009E20AC" w:rsidRDefault="004239EB" w:rsidP="00D979DB">
            <w:pPr>
              <w:spacing w:line="216" w:lineRule="auto"/>
              <w:rPr>
                <w:b/>
                <w:bCs/>
              </w:rPr>
            </w:pPr>
            <w:r w:rsidRPr="004239EB">
              <w:rPr>
                <w:b/>
                <w:bCs/>
              </w:rPr>
              <w:t>Alkmaar, Noord-Holland, Nederland</w:t>
            </w:r>
          </w:p>
          <w:p w14:paraId="0FE233E8" w14:textId="77777777" w:rsidR="007D3A2E" w:rsidRDefault="007D3A2E" w:rsidP="00D979DB">
            <w:pPr>
              <w:spacing w:line="216" w:lineRule="auto"/>
              <w:rPr>
                <w:lang w:bidi="nl-NL"/>
              </w:rPr>
            </w:pPr>
          </w:p>
          <w:p w14:paraId="2CA71585" w14:textId="4AD7BC62" w:rsidR="00E006B0" w:rsidRDefault="005701E9" w:rsidP="00D979DB">
            <w:pPr>
              <w:rPr>
                <w:b/>
                <w:lang w:bidi="nl-NL"/>
              </w:rPr>
            </w:pPr>
            <w:r w:rsidRPr="00E006B0">
              <w:rPr>
                <w:b/>
                <w:lang w:bidi="nl-NL"/>
              </w:rPr>
              <w:t>Sligro</w:t>
            </w:r>
            <w:r w:rsidR="00E006B0" w:rsidRPr="00E006B0">
              <w:rPr>
                <w:b/>
                <w:lang w:bidi="nl-NL"/>
              </w:rPr>
              <w:t xml:space="preserve"> Winkelmedewerker </w:t>
            </w:r>
          </w:p>
          <w:p w14:paraId="647F21B0" w14:textId="77777777" w:rsidR="00E006B0" w:rsidRDefault="00E006B0" w:rsidP="00D979DB">
            <w:pPr>
              <w:rPr>
                <w:b/>
                <w:lang w:bidi="nl-NL"/>
              </w:rPr>
            </w:pPr>
            <w:r w:rsidRPr="00E006B0">
              <w:rPr>
                <w:b/>
                <w:lang w:bidi="nl-NL"/>
              </w:rPr>
              <w:t>november 2019 - juni 2020 (8 maanden)</w:t>
            </w:r>
          </w:p>
          <w:p w14:paraId="025A9CE9" w14:textId="5CC4E156" w:rsidR="00E006B0" w:rsidRDefault="00E006B0" w:rsidP="00D979DB">
            <w:pPr>
              <w:rPr>
                <w:b/>
                <w:lang w:bidi="nl-NL"/>
              </w:rPr>
            </w:pPr>
            <w:r w:rsidRPr="00E006B0">
              <w:rPr>
                <w:b/>
                <w:lang w:bidi="nl-NL"/>
              </w:rPr>
              <w:t xml:space="preserve"> </w:t>
            </w:r>
            <w:proofErr w:type="spellStart"/>
            <w:r w:rsidR="005701E9">
              <w:rPr>
                <w:b/>
                <w:lang w:bidi="nl-NL"/>
              </w:rPr>
              <w:t>L</w:t>
            </w:r>
            <w:r w:rsidRPr="00E006B0">
              <w:rPr>
                <w:b/>
                <w:lang w:bidi="nl-NL"/>
              </w:rPr>
              <w:t>aan</w:t>
            </w:r>
            <w:r w:rsidR="00293E28">
              <w:rPr>
                <w:b/>
                <w:lang w:bidi="nl-NL"/>
              </w:rPr>
              <w:t>en</w:t>
            </w:r>
            <w:r w:rsidRPr="00E006B0">
              <w:rPr>
                <w:b/>
                <w:lang w:bidi="nl-NL"/>
              </w:rPr>
              <w:t>derweg</w:t>
            </w:r>
            <w:proofErr w:type="spellEnd"/>
            <w:r w:rsidRPr="00E006B0">
              <w:rPr>
                <w:b/>
                <w:lang w:bidi="nl-NL"/>
              </w:rPr>
              <w:t xml:space="preserve"> 9</w:t>
            </w:r>
            <w:r w:rsidR="005701E9">
              <w:rPr>
                <w:b/>
                <w:lang w:bidi="nl-NL"/>
              </w:rPr>
              <w:t xml:space="preserve">, </w:t>
            </w:r>
            <w:r w:rsidR="004848F2">
              <w:rPr>
                <w:b/>
                <w:lang w:bidi="nl-NL"/>
              </w:rPr>
              <w:t>A</w:t>
            </w:r>
            <w:r w:rsidR="005701E9">
              <w:rPr>
                <w:b/>
                <w:lang w:bidi="nl-NL"/>
              </w:rPr>
              <w:t>lkmaar</w:t>
            </w:r>
          </w:p>
          <w:p w14:paraId="3E77C17D" w14:textId="77777777" w:rsidR="0068239A" w:rsidRDefault="0068239A" w:rsidP="00D979DB">
            <w:pPr>
              <w:spacing w:line="216" w:lineRule="auto"/>
            </w:pPr>
          </w:p>
          <w:p w14:paraId="7F279586" w14:textId="1D25E27E" w:rsidR="00A34889" w:rsidRDefault="004D1B82" w:rsidP="00D979DB">
            <w:pPr>
              <w:spacing w:line="216" w:lineRule="auto"/>
              <w:rPr>
                <w:b/>
                <w:bCs/>
              </w:rPr>
            </w:pPr>
            <w:r>
              <w:rPr>
                <w:b/>
                <w:bCs/>
              </w:rPr>
              <w:t>INCO,</w:t>
            </w:r>
            <w:r w:rsidR="00A34889">
              <w:rPr>
                <w:b/>
                <w:bCs/>
              </w:rPr>
              <w:t xml:space="preserve"> bouwbedrijf, </w:t>
            </w:r>
          </w:p>
          <w:p w14:paraId="6697239D" w14:textId="4962AB4B" w:rsidR="00A01EA0" w:rsidRPr="00CD4945" w:rsidRDefault="008F5B8E" w:rsidP="00D979DB">
            <w:pPr>
              <w:spacing w:line="216" w:lineRule="auto"/>
              <w:rPr>
                <w:b/>
                <w:bCs/>
              </w:rPr>
            </w:pPr>
            <w:r w:rsidRPr="00CD4945">
              <w:rPr>
                <w:b/>
                <w:bCs/>
              </w:rPr>
              <w:t>K</w:t>
            </w:r>
            <w:r w:rsidR="00A01EA0" w:rsidRPr="00CD4945">
              <w:rPr>
                <w:b/>
                <w:bCs/>
              </w:rPr>
              <w:t>itmanstraat</w:t>
            </w:r>
            <w:r w:rsidRPr="00CD4945">
              <w:rPr>
                <w:b/>
                <w:bCs/>
              </w:rPr>
              <w:t xml:space="preserve"> 7-A</w:t>
            </w:r>
            <w:r w:rsidR="00A34889" w:rsidRPr="00CD4945">
              <w:rPr>
                <w:b/>
                <w:bCs/>
              </w:rPr>
              <w:t>, Alkmaar</w:t>
            </w:r>
          </w:p>
          <w:p w14:paraId="4EDF9071" w14:textId="516EC07B" w:rsidR="004D1B82" w:rsidRPr="004D1B82" w:rsidRDefault="004D1B82" w:rsidP="00D979DB">
            <w:pPr>
              <w:spacing w:line="216" w:lineRule="auto"/>
            </w:pPr>
            <w:r>
              <w:t xml:space="preserve">Ik liep 1 jaar stage in het bouw bedrijf </w:t>
            </w:r>
            <w:r w:rsidR="009E51AE">
              <w:t>INCO</w:t>
            </w:r>
            <w:r>
              <w:t xml:space="preserve">. </w:t>
            </w:r>
          </w:p>
          <w:sdt>
            <w:sdtPr>
              <w:id w:val="-1447144958"/>
              <w:placeholder>
                <w:docPart w:val="E08AC75500124B789E3F9FE8F44388E0"/>
              </w:placeholder>
              <w:temporary/>
              <w:showingPlcHdr/>
              <w15:appearance w15:val="hidden"/>
            </w:sdtPr>
            <w:sdtEndPr/>
            <w:sdtContent>
              <w:p w14:paraId="6BFECE77" w14:textId="77777777" w:rsidR="000041C4" w:rsidRPr="00DA1BC1" w:rsidRDefault="000041C4" w:rsidP="00D979DB">
                <w:pPr>
                  <w:pStyle w:val="Kop2"/>
                </w:pPr>
                <w:r w:rsidRPr="00DA1BC1">
                  <w:rPr>
                    <w:lang w:bidi="nl-NL"/>
                  </w:rPr>
                  <w:t>OPLEIDING</w:t>
                </w:r>
              </w:p>
            </w:sdtContent>
          </w:sdt>
          <w:p w14:paraId="68CC036E" w14:textId="77777777" w:rsidR="00840F6D" w:rsidRDefault="00840F6D" w:rsidP="00D979DB">
            <w:pPr>
              <w:pStyle w:val="Kop4"/>
            </w:pPr>
            <w:r>
              <w:t>ROC Horizon College student,</w:t>
            </w:r>
          </w:p>
          <w:p w14:paraId="32308D0C" w14:textId="6E926A78" w:rsidR="00014B38" w:rsidRDefault="00840F6D" w:rsidP="00D979DB">
            <w:pPr>
              <w:pStyle w:val="Kop4"/>
            </w:pPr>
            <w:r>
              <w:t> </w:t>
            </w:r>
            <w:r w:rsidR="00554EF7">
              <w:t>W</w:t>
            </w:r>
            <w:r>
              <w:t>inkelmedewerker</w:t>
            </w:r>
            <w:r w:rsidR="00554EF7">
              <w:t>, MBO1</w:t>
            </w:r>
            <w:r>
              <w:t> · (september 2020 - juli 2021)</w:t>
            </w:r>
          </w:p>
          <w:p w14:paraId="13009149" w14:textId="77777777" w:rsidR="00840F6D" w:rsidRPr="00840F6D" w:rsidRDefault="00840F6D" w:rsidP="00840F6D"/>
          <w:p w14:paraId="4524CE25" w14:textId="77777777" w:rsidR="00EA51CB" w:rsidRDefault="00EA51CB" w:rsidP="00D979DB">
            <w:pPr>
              <w:rPr>
                <w:b/>
                <w:lang w:bidi="nl-NL"/>
              </w:rPr>
            </w:pPr>
            <w:r w:rsidRPr="00EA51CB">
              <w:rPr>
                <w:b/>
                <w:lang w:bidi="nl-NL"/>
              </w:rPr>
              <w:t>ROC Horizon College student, Servicemedewerker MBO 2 · </w:t>
            </w:r>
          </w:p>
          <w:p w14:paraId="7E63C5F7" w14:textId="55A53EC0" w:rsidR="00EA51CB" w:rsidRDefault="00EA51CB" w:rsidP="00D979DB">
            <w:pPr>
              <w:rPr>
                <w:b/>
                <w:lang w:bidi="nl-NL"/>
              </w:rPr>
            </w:pPr>
            <w:r w:rsidRPr="00EA51CB">
              <w:rPr>
                <w:b/>
                <w:lang w:bidi="nl-NL"/>
              </w:rPr>
              <w:t>(september 2021 - juni 2023)</w:t>
            </w:r>
          </w:p>
          <w:p w14:paraId="316A0E3C" w14:textId="77777777" w:rsidR="0035486C" w:rsidRPr="0035486C" w:rsidRDefault="0035486C" w:rsidP="00D979DB">
            <w:pPr>
              <w:rPr>
                <w:b/>
                <w:lang w:bidi="nl-NL"/>
              </w:rPr>
            </w:pPr>
          </w:p>
          <w:p w14:paraId="23589E21" w14:textId="219D3D85" w:rsidR="006A714D" w:rsidRPr="006A714D" w:rsidRDefault="00EA51CB" w:rsidP="00D979DB">
            <w:pPr>
              <w:pStyle w:val="Lijstopsomteken"/>
              <w:numPr>
                <w:ilvl w:val="0"/>
                <w:numId w:val="0"/>
              </w:numPr>
              <w:jc w:val="both"/>
              <w:rPr>
                <w:color w:val="FFFFFF" w:themeColor="background1"/>
              </w:rPr>
            </w:pPr>
            <w:r w:rsidRPr="00EA51CB">
              <w:rPr>
                <w:rFonts w:eastAsiaTheme="minorEastAsia"/>
                <w:b/>
                <w:color w:val="auto"/>
                <w:sz w:val="18"/>
                <w:lang w:eastAsia="ja-JP" w:bidi="nl-NL"/>
              </w:rPr>
              <w:t>ROC Horizon College, niveau 4 software developer  · (2023 - 2027)</w:t>
            </w:r>
          </w:p>
        </w:tc>
      </w:tr>
    </w:tbl>
    <w:p w14:paraId="222DB8A4" w14:textId="77777777" w:rsidR="008334C0" w:rsidRPr="00DA1BC1" w:rsidRDefault="008334C0" w:rsidP="000C45FF">
      <w:pPr>
        <w:tabs>
          <w:tab w:val="left" w:pos="990"/>
        </w:tabs>
      </w:pPr>
    </w:p>
    <w:sectPr w:rsidR="008334C0" w:rsidRPr="00DA1BC1" w:rsidSect="00E61979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B825" w14:textId="77777777" w:rsidR="00C42F52" w:rsidRDefault="00C42F52" w:rsidP="000C45FF">
      <w:r>
        <w:separator/>
      </w:r>
    </w:p>
  </w:endnote>
  <w:endnote w:type="continuationSeparator" w:id="0">
    <w:p w14:paraId="123689B0" w14:textId="77777777" w:rsidR="00C42F52" w:rsidRDefault="00C42F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59AF7" w14:textId="77777777" w:rsidR="00C42F52" w:rsidRDefault="00C42F52" w:rsidP="000C45FF">
      <w:r>
        <w:separator/>
      </w:r>
    </w:p>
  </w:footnote>
  <w:footnote w:type="continuationSeparator" w:id="0">
    <w:p w14:paraId="6DE53991" w14:textId="77777777" w:rsidR="00C42F52" w:rsidRDefault="00C42F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898C" w14:textId="77777777" w:rsidR="000C45FF" w:rsidRDefault="000C45FF">
    <w:pPr>
      <w:pStyle w:val="Koptekst"/>
    </w:pPr>
    <w:r>
      <w:rPr>
        <w:noProof/>
        <w:lang w:bidi="nl-NL"/>
      </w:rPr>
      <w:drawing>
        <wp:anchor distT="0" distB="0" distL="114300" distR="114300" simplePos="0" relativeHeight="251658240" behindDoc="1" locked="0" layoutInCell="1" allowOverlap="1" wp14:anchorId="39D4B1C5" wp14:editId="2FB4933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C96"/>
    <w:multiLevelType w:val="hybridMultilevel"/>
    <w:tmpl w:val="DCD8E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3ADA"/>
    <w:multiLevelType w:val="hybridMultilevel"/>
    <w:tmpl w:val="D4BA8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18D6"/>
    <w:multiLevelType w:val="hybridMultilevel"/>
    <w:tmpl w:val="E76CC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1393D1C"/>
    <w:multiLevelType w:val="hybridMultilevel"/>
    <w:tmpl w:val="58E4B184"/>
    <w:lvl w:ilvl="0" w:tplc="A634B52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23994"/>
    <w:multiLevelType w:val="hybridMultilevel"/>
    <w:tmpl w:val="EF96E92A"/>
    <w:lvl w:ilvl="0" w:tplc="A634B52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1D7"/>
    <w:multiLevelType w:val="hybridMultilevel"/>
    <w:tmpl w:val="BA68B8C4"/>
    <w:lvl w:ilvl="0" w:tplc="A634B52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149EF"/>
    <w:multiLevelType w:val="hybridMultilevel"/>
    <w:tmpl w:val="14485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152796">
    <w:abstractNumId w:val="3"/>
  </w:num>
  <w:num w:numId="2" w16cid:durableId="2126346558">
    <w:abstractNumId w:val="0"/>
  </w:num>
  <w:num w:numId="3" w16cid:durableId="270666180">
    <w:abstractNumId w:val="7"/>
  </w:num>
  <w:num w:numId="4" w16cid:durableId="876501955">
    <w:abstractNumId w:val="1"/>
  </w:num>
  <w:num w:numId="5" w16cid:durableId="1959674651">
    <w:abstractNumId w:val="2"/>
  </w:num>
  <w:num w:numId="6" w16cid:durableId="1004280995">
    <w:abstractNumId w:val="4"/>
  </w:num>
  <w:num w:numId="7" w16cid:durableId="1776100109">
    <w:abstractNumId w:val="6"/>
  </w:num>
  <w:num w:numId="8" w16cid:durableId="1008211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96"/>
    <w:rsid w:val="00003C2B"/>
    <w:rsid w:val="000041C4"/>
    <w:rsid w:val="00014B38"/>
    <w:rsid w:val="00036450"/>
    <w:rsid w:val="00094499"/>
    <w:rsid w:val="00096D1F"/>
    <w:rsid w:val="000C45FF"/>
    <w:rsid w:val="000E3FD1"/>
    <w:rsid w:val="00112054"/>
    <w:rsid w:val="001525E1"/>
    <w:rsid w:val="00180329"/>
    <w:rsid w:val="00183E84"/>
    <w:rsid w:val="0019001F"/>
    <w:rsid w:val="001A74A5"/>
    <w:rsid w:val="001B2ABD"/>
    <w:rsid w:val="001C5639"/>
    <w:rsid w:val="001E0391"/>
    <w:rsid w:val="001E1759"/>
    <w:rsid w:val="001E7F47"/>
    <w:rsid w:val="001F1ECC"/>
    <w:rsid w:val="0020568C"/>
    <w:rsid w:val="00232C42"/>
    <w:rsid w:val="002400EB"/>
    <w:rsid w:val="00256CF7"/>
    <w:rsid w:val="00281FD5"/>
    <w:rsid w:val="00293E28"/>
    <w:rsid w:val="00300B0E"/>
    <w:rsid w:val="0030481B"/>
    <w:rsid w:val="003156FC"/>
    <w:rsid w:val="003254B5"/>
    <w:rsid w:val="0033091F"/>
    <w:rsid w:val="00343A1E"/>
    <w:rsid w:val="0035486C"/>
    <w:rsid w:val="00362D54"/>
    <w:rsid w:val="0037121F"/>
    <w:rsid w:val="003731C7"/>
    <w:rsid w:val="00385167"/>
    <w:rsid w:val="003975EF"/>
    <w:rsid w:val="003A6B7D"/>
    <w:rsid w:val="003B06CA"/>
    <w:rsid w:val="003F2DBD"/>
    <w:rsid w:val="004071FC"/>
    <w:rsid w:val="004239EB"/>
    <w:rsid w:val="00445947"/>
    <w:rsid w:val="00460879"/>
    <w:rsid w:val="004813B3"/>
    <w:rsid w:val="004848F2"/>
    <w:rsid w:val="00496591"/>
    <w:rsid w:val="004C63E4"/>
    <w:rsid w:val="004D1B82"/>
    <w:rsid w:val="004D3011"/>
    <w:rsid w:val="004E2152"/>
    <w:rsid w:val="004F5E55"/>
    <w:rsid w:val="004F63A5"/>
    <w:rsid w:val="005262AC"/>
    <w:rsid w:val="00554EF7"/>
    <w:rsid w:val="005701E9"/>
    <w:rsid w:val="005845AC"/>
    <w:rsid w:val="005E39D5"/>
    <w:rsid w:val="00600670"/>
    <w:rsid w:val="00616E38"/>
    <w:rsid w:val="0062123A"/>
    <w:rsid w:val="00646E75"/>
    <w:rsid w:val="00673B0F"/>
    <w:rsid w:val="006771D0"/>
    <w:rsid w:val="0068239A"/>
    <w:rsid w:val="006A714D"/>
    <w:rsid w:val="006C1D9D"/>
    <w:rsid w:val="006D1150"/>
    <w:rsid w:val="00715FCB"/>
    <w:rsid w:val="007230A6"/>
    <w:rsid w:val="00743101"/>
    <w:rsid w:val="00771C8B"/>
    <w:rsid w:val="007775E1"/>
    <w:rsid w:val="00786561"/>
    <w:rsid w:val="007867A0"/>
    <w:rsid w:val="007927F5"/>
    <w:rsid w:val="007A0823"/>
    <w:rsid w:val="007B572C"/>
    <w:rsid w:val="007D3A2E"/>
    <w:rsid w:val="007F4981"/>
    <w:rsid w:val="00802CA0"/>
    <w:rsid w:val="00822001"/>
    <w:rsid w:val="008334C0"/>
    <w:rsid w:val="008346EA"/>
    <w:rsid w:val="00840F6D"/>
    <w:rsid w:val="00841B35"/>
    <w:rsid w:val="008F5B8E"/>
    <w:rsid w:val="009260CD"/>
    <w:rsid w:val="00952C25"/>
    <w:rsid w:val="009727BF"/>
    <w:rsid w:val="009742EB"/>
    <w:rsid w:val="00975260"/>
    <w:rsid w:val="0099289D"/>
    <w:rsid w:val="009B539F"/>
    <w:rsid w:val="009D5BB1"/>
    <w:rsid w:val="009E20AC"/>
    <w:rsid w:val="009E51AE"/>
    <w:rsid w:val="00A015F1"/>
    <w:rsid w:val="00A01EA0"/>
    <w:rsid w:val="00A0779E"/>
    <w:rsid w:val="00A2118D"/>
    <w:rsid w:val="00A26B07"/>
    <w:rsid w:val="00A32F73"/>
    <w:rsid w:val="00A34889"/>
    <w:rsid w:val="00A40869"/>
    <w:rsid w:val="00A727DE"/>
    <w:rsid w:val="00AB46F0"/>
    <w:rsid w:val="00AD61F9"/>
    <w:rsid w:val="00AD76E2"/>
    <w:rsid w:val="00B20152"/>
    <w:rsid w:val="00B359E4"/>
    <w:rsid w:val="00B57D98"/>
    <w:rsid w:val="00B70850"/>
    <w:rsid w:val="00B9725B"/>
    <w:rsid w:val="00BA6FA8"/>
    <w:rsid w:val="00BB6501"/>
    <w:rsid w:val="00BC0DE6"/>
    <w:rsid w:val="00C039FE"/>
    <w:rsid w:val="00C066B6"/>
    <w:rsid w:val="00C37BA1"/>
    <w:rsid w:val="00C4275F"/>
    <w:rsid w:val="00C42F52"/>
    <w:rsid w:val="00C4674C"/>
    <w:rsid w:val="00C506CF"/>
    <w:rsid w:val="00C547D5"/>
    <w:rsid w:val="00C72662"/>
    <w:rsid w:val="00C72BED"/>
    <w:rsid w:val="00C758CD"/>
    <w:rsid w:val="00C80811"/>
    <w:rsid w:val="00C8279E"/>
    <w:rsid w:val="00C9578B"/>
    <w:rsid w:val="00CB0055"/>
    <w:rsid w:val="00CC6DC9"/>
    <w:rsid w:val="00CD4945"/>
    <w:rsid w:val="00CF03CC"/>
    <w:rsid w:val="00CF51C5"/>
    <w:rsid w:val="00D2522B"/>
    <w:rsid w:val="00D422DE"/>
    <w:rsid w:val="00D5459D"/>
    <w:rsid w:val="00D979DB"/>
    <w:rsid w:val="00DA1BC1"/>
    <w:rsid w:val="00DA1F4D"/>
    <w:rsid w:val="00DD172A"/>
    <w:rsid w:val="00DF2007"/>
    <w:rsid w:val="00E006B0"/>
    <w:rsid w:val="00E041AB"/>
    <w:rsid w:val="00E25A26"/>
    <w:rsid w:val="00E42466"/>
    <w:rsid w:val="00E4381A"/>
    <w:rsid w:val="00E55D74"/>
    <w:rsid w:val="00E61979"/>
    <w:rsid w:val="00E76BF8"/>
    <w:rsid w:val="00EA0096"/>
    <w:rsid w:val="00EA3B55"/>
    <w:rsid w:val="00EA51CB"/>
    <w:rsid w:val="00EE52D4"/>
    <w:rsid w:val="00F01395"/>
    <w:rsid w:val="00F05EDE"/>
    <w:rsid w:val="00F32A94"/>
    <w:rsid w:val="00F364A3"/>
    <w:rsid w:val="00F47158"/>
    <w:rsid w:val="00F53A96"/>
    <w:rsid w:val="00F60274"/>
    <w:rsid w:val="00F77FB9"/>
    <w:rsid w:val="00F94F18"/>
    <w:rsid w:val="00FB068F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5B7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Standaard">
    <w:name w:val="Normal"/>
    <w:qFormat/>
    <w:rsid w:val="00F32A94"/>
    <w:rPr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B359E4"/>
    <w:pPr>
      <w:outlineLvl w:val="3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281FD5"/>
    <w:rPr>
      <w:color w:val="B85A22" w:themeColor="accent2" w:themeShade="BF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B359E4"/>
    <w:rPr>
      <w:b/>
      <w:sz w:val="18"/>
      <w:szCs w:val="22"/>
    </w:rPr>
  </w:style>
  <w:style w:type="paragraph" w:styleId="Lijstopsomteken">
    <w:name w:val="List Bullet"/>
    <w:basedOn w:val="Standaard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Geenafstand">
    <w:name w:val="No Spacing"/>
    <w:uiPriority w:val="1"/>
    <w:qFormat/>
    <w:rsid w:val="000041C4"/>
    <w:rPr>
      <w:sz w:val="18"/>
      <w:szCs w:val="22"/>
    </w:rPr>
  </w:style>
  <w:style w:type="paragraph" w:styleId="Lijstalinea">
    <w:name w:val="List Paragraph"/>
    <w:basedOn w:val="Standaard"/>
    <w:uiPriority w:val="34"/>
    <w:semiHidden/>
    <w:qFormat/>
    <w:rsid w:val="0097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dika15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ikarim\AppData\Roaming\Microsoft\Templates\Hospitality%20management-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74599788B44284BE483E920F48F5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B0746-29A7-4742-9B02-A50170BA0524}"/>
      </w:docPartPr>
      <w:docPartBody>
        <w:p w:rsidR="009B0A4F" w:rsidRDefault="009B0A4F">
          <w:pPr>
            <w:pStyle w:val="4A74599788B44284BE483E920F48F5E5"/>
          </w:pPr>
          <w:r w:rsidRPr="00DA1BC1">
            <w:rPr>
              <w:lang w:bidi="nl-NL"/>
            </w:rPr>
            <w:t>Contact</w:t>
          </w:r>
        </w:p>
      </w:docPartBody>
    </w:docPart>
    <w:docPart>
      <w:docPartPr>
        <w:name w:val="935108DC1F644EF7BDE79B70D54D55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4DC0BE-2CA6-461B-8344-EED537112815}"/>
      </w:docPartPr>
      <w:docPartBody>
        <w:p w:rsidR="009B0A4F" w:rsidRDefault="009B0A4F">
          <w:pPr>
            <w:pStyle w:val="935108DC1F644EF7BDE79B70D54D554E"/>
          </w:pPr>
          <w:r w:rsidRPr="00DA1BC1">
            <w:rPr>
              <w:lang w:bidi="nl-NL"/>
            </w:rPr>
            <w:t>TELEFOON:</w:t>
          </w:r>
        </w:p>
      </w:docPartBody>
    </w:docPart>
    <w:docPart>
      <w:docPartPr>
        <w:name w:val="466BD37B820A4F2F8E4EA555AA5FFB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40146-6018-4035-A827-5800BD13A34B}"/>
      </w:docPartPr>
      <w:docPartBody>
        <w:p w:rsidR="009B0A4F" w:rsidRDefault="009B0A4F">
          <w:pPr>
            <w:pStyle w:val="466BD37B820A4F2F8E4EA555AA5FFBAE"/>
          </w:pPr>
          <w:r w:rsidRPr="00DA1BC1">
            <w:rPr>
              <w:lang w:bidi="nl-NL"/>
            </w:rPr>
            <w:t>E-MAIL:</w:t>
          </w:r>
        </w:p>
      </w:docPartBody>
    </w:docPart>
    <w:docPart>
      <w:docPartPr>
        <w:name w:val="EAAAEC896DB0470EB229E82BEBA78B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576BFC-EF38-409A-90A3-115E4BECBC95}"/>
      </w:docPartPr>
      <w:docPartBody>
        <w:p w:rsidR="009B0A4F" w:rsidRDefault="009B0A4F">
          <w:pPr>
            <w:pStyle w:val="EAAAEC896DB0470EB229E82BEBA78BD8"/>
          </w:pPr>
          <w:r w:rsidRPr="00DA1BC1">
            <w:rPr>
              <w:lang w:bidi="nl-NL"/>
            </w:rPr>
            <w:t>WERKERVARING</w:t>
          </w:r>
        </w:p>
      </w:docPartBody>
    </w:docPart>
    <w:docPart>
      <w:docPartPr>
        <w:name w:val="E08AC75500124B789E3F9FE8F44388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CC794A-EC10-479B-9BCB-7DC872350D1B}"/>
      </w:docPartPr>
      <w:docPartBody>
        <w:p w:rsidR="009B0A4F" w:rsidRDefault="009B0A4F">
          <w:pPr>
            <w:pStyle w:val="E08AC75500124B789E3F9FE8F44388E0"/>
          </w:pPr>
          <w:r w:rsidRPr="00DA1BC1">
            <w:rPr>
              <w:lang w:bidi="nl-NL"/>
            </w:rPr>
            <w:t>OPLEIDING</w:t>
          </w:r>
        </w:p>
      </w:docPartBody>
    </w:docPart>
    <w:docPart>
      <w:docPartPr>
        <w:name w:val="E23B9527EF5444BBACC7B9037FD9A6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168677-5CE2-4069-A77B-A0B64DC2C892}"/>
      </w:docPartPr>
      <w:docPartBody>
        <w:p w:rsidR="0091600A" w:rsidRDefault="0091600A" w:rsidP="0091600A">
          <w:pPr>
            <w:pStyle w:val="E23B9527EF5444BBACC7B9037FD9A66B"/>
          </w:pPr>
          <w:r w:rsidRPr="00DA1BC1">
            <w:rPr>
              <w:lang w:bidi="nl-NL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4F"/>
    <w:rsid w:val="004C0F8F"/>
    <w:rsid w:val="008F64AC"/>
    <w:rsid w:val="0091600A"/>
    <w:rsid w:val="009B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A74599788B44284BE483E920F48F5E5">
    <w:name w:val="4A74599788B44284BE483E920F48F5E5"/>
  </w:style>
  <w:style w:type="paragraph" w:customStyle="1" w:styleId="935108DC1F644EF7BDE79B70D54D554E">
    <w:name w:val="935108DC1F644EF7BDE79B70D54D554E"/>
  </w:style>
  <w:style w:type="paragraph" w:customStyle="1" w:styleId="466BD37B820A4F2F8E4EA555AA5FFBAE">
    <w:name w:val="466BD37B820A4F2F8E4EA555AA5FFBAE"/>
  </w:style>
  <w:style w:type="paragraph" w:customStyle="1" w:styleId="EAAAEC896DB0470EB229E82BEBA78BD8">
    <w:name w:val="EAAAEC896DB0470EB229E82BEBA78BD8"/>
  </w:style>
  <w:style w:type="paragraph" w:customStyle="1" w:styleId="E08AC75500124B789E3F9FE8F44388E0">
    <w:name w:val="E08AC75500124B789E3F9FE8F44388E0"/>
  </w:style>
  <w:style w:type="paragraph" w:customStyle="1" w:styleId="E23B9527EF5444BBACC7B9037FD9A66B">
    <w:name w:val="E23B9527EF5444BBACC7B9037FD9A66B"/>
    <w:rsid w:val="0091600A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0edeb54-f759-4ae8-bdad-6203edc3a704" xsi:nil="true"/>
    <_activity xmlns="70edeb54-f759-4ae8-bdad-6203edc3a7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2D3B49A162249B33A94FF0C970F5C" ma:contentTypeVersion="17" ma:contentTypeDescription="Een nieuw document maken." ma:contentTypeScope="" ma:versionID="d47477dcb8b0c0fee65da80ff2f543a4">
  <xsd:schema xmlns:xsd="http://www.w3.org/2001/XMLSchema" xmlns:xs="http://www.w3.org/2001/XMLSchema" xmlns:p="http://schemas.microsoft.com/office/2006/metadata/properties" xmlns:ns3="70edeb54-f759-4ae8-bdad-6203edc3a704" xmlns:ns4="384df170-8955-4da9-a8c0-44b599fec9f6" targetNamespace="http://schemas.microsoft.com/office/2006/metadata/properties" ma:root="true" ma:fieldsID="7c30185b7d4b3a9e87617e9c1904d1b2" ns3:_="" ns4:_="">
    <xsd:import namespace="70edeb54-f759-4ae8-bdad-6203edc3a704"/>
    <xsd:import namespace="384df170-8955-4da9-a8c0-44b599fec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deb54-f759-4ae8-bdad-6203edc3a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df170-8955-4da9-a8c0-44b599fec9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www.w3.org/XML/1998/namespace"/>
    <ds:schemaRef ds:uri="384df170-8955-4da9-a8c0-44b599fec9f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70edeb54-f759-4ae8-bdad-6203edc3a704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0726521-89EA-42A7-823D-69D7BD57D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deb54-f759-4ae8-bdad-6203edc3a704"/>
    <ds:schemaRef ds:uri="384df170-8955-4da9-a8c0-44b599fec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management-cv</Template>
  <TotalTime>0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2024-03-12T12:39:00Z</dcterms:created>
  <dcterms:modified xsi:type="dcterms:W3CDTF">2024-03-26T13:29:00Z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0x010100F7A2D3B49A162249B33A94FF0C970F5C</vt:lpwstr>
  </property>
</Properties>
</file>